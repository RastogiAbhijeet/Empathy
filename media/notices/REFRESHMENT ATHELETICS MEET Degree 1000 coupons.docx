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8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7809"/>
        <w:gridCol w:w="602"/>
        <w:gridCol w:w="500"/>
        <w:gridCol w:w="602"/>
        <w:gridCol w:w="7810"/>
        <w:gridCol w:w="378"/>
      </w:tblGrid>
      <w:tr w:rsidR="00942784" w:rsidTr="00942784">
        <w:trPr>
          <w:cantSplit/>
          <w:trHeight w:hRule="exact" w:val="1137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  <w:jc w:val="both"/>
            </w:pPr>
            <w:bookmarkStart w:id="0" w:name="_GoBack"/>
            <w:bookmarkEnd w:id="0"/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4251C1" w:rsidRPr="00BD2607" w:rsidRDefault="004251C1" w:rsidP="00D52238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REFRESHMENT COUPON</w:t>
            </w:r>
            <w:r w:rsidR="00D5223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Pr="00D52238" w:rsidRDefault="004251C1" w:rsidP="00D52238">
            <w:pPr>
              <w:jc w:val="both"/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</w:t>
            </w:r>
            <w:r w:rsidR="00D5223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Pr="00CE3E1D" w:rsidRDefault="00747E7D" w:rsidP="00747E7D">
            <w:pPr>
              <w:pStyle w:val="Heading2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ATHLETIC MEET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="Times New Roman" w:hAnsi="Times New Roman"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</w:t>
            </w:r>
            <w:r w:rsidR="00942784"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</w:t>
            </w:r>
            <w:proofErr w:type="spellStart"/>
            <w:r>
              <w:rPr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color w:val="244061" w:themeColor="accent1" w:themeShade="80"/>
                <w:sz w:val="32"/>
                <w:szCs w:val="32"/>
              </w:rPr>
              <w:t>.</w:t>
            </w:r>
            <w:proofErr w:type="gramEnd"/>
            <w:r w:rsidRPr="00CE3E1D">
              <w:rPr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  <w:tr w:rsidR="00942784" w:rsidTr="00942784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00" w:type="dxa"/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942784" w:rsidTr="00942784">
        <w:trPr>
          <w:cantSplit/>
          <w:trHeight w:hRule="exact" w:val="1008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Default="00747E7D" w:rsidP="00747E7D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Default="00747E7D" w:rsidP="00747E7D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  <w:jc w:val="both"/>
            </w:pPr>
          </w:p>
        </w:tc>
      </w:tr>
      <w:tr w:rsidR="00942784" w:rsidTr="00942784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00" w:type="dxa"/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942784" w:rsidTr="00942784">
        <w:trPr>
          <w:cantSplit/>
          <w:trHeight w:hRule="exact" w:val="1163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Pr="00CA491B" w:rsidRDefault="004251C1" w:rsidP="007E7339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  <w:tr w:rsidR="00942784" w:rsidTr="00942784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500" w:type="dxa"/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Default="004251C1" w:rsidP="007E7339"/>
        </w:tc>
      </w:tr>
      <w:tr w:rsidR="00942784" w:rsidTr="00942784">
        <w:trPr>
          <w:cantSplit/>
          <w:trHeight w:hRule="exact" w:val="1159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</w:t>
            </w:r>
            <w:r w:rsidR="00B7191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4251C1" w:rsidRDefault="004251C1" w:rsidP="007E7339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4251C1" w:rsidRDefault="004251C1" w:rsidP="007E7339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4251C1" w:rsidRPr="00CE3E1D" w:rsidRDefault="004251C1" w:rsidP="007E7339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747E7D" w:rsidRPr="00BD2607" w:rsidRDefault="00747E7D" w:rsidP="00747E7D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  <w:r w:rsidR="00942784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</w:p>
          <w:p w:rsidR="004251C1" w:rsidRPr="00CE3E1D" w:rsidRDefault="00747E7D" w:rsidP="00747E7D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</w:t>
            </w:r>
            <w:r w:rsidR="00942784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4251C1" w:rsidRDefault="004251C1" w:rsidP="007E7339">
            <w:pPr>
              <w:pStyle w:val="Heading3"/>
            </w:pPr>
          </w:p>
        </w:tc>
      </w:tr>
    </w:tbl>
    <w:p w:rsidR="00EA7F5E" w:rsidRDefault="00EA7F5E" w:rsidP="007E7339">
      <w:pPr>
        <w:jc w:val="both"/>
      </w:pPr>
    </w:p>
    <w:p w:rsidR="004D7468" w:rsidRDefault="004D7468" w:rsidP="007E7339">
      <w:pPr>
        <w:jc w:val="both"/>
      </w:pPr>
    </w:p>
    <w:tbl>
      <w:tblPr>
        <w:tblStyle w:val="TableGrid"/>
        <w:tblpPr w:leftFromText="180" w:rightFromText="180" w:vertAnchor="text" w:tblpY="1"/>
        <w:tblOverlap w:val="never"/>
        <w:tblW w:w="18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7809"/>
        <w:gridCol w:w="602"/>
        <w:gridCol w:w="500"/>
        <w:gridCol w:w="602"/>
        <w:gridCol w:w="7810"/>
        <w:gridCol w:w="378"/>
      </w:tblGrid>
      <w:tr w:rsidR="00942784" w:rsidTr="00BE1BEA">
        <w:trPr>
          <w:cantSplit/>
          <w:trHeight w:hRule="exact" w:val="1137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  <w:jc w:val="both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Pr="00D52238" w:rsidRDefault="00942784" w:rsidP="00BE1BEA">
            <w:pPr>
              <w:jc w:val="both"/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Pr="00CE3E1D" w:rsidRDefault="00942784" w:rsidP="00BE1BEA">
            <w:pPr>
              <w:pStyle w:val="Heading2"/>
              <w:jc w:val="both"/>
              <w:rPr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ATHLETIC MEET 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>–</w:t>
            </w:r>
            <w:r>
              <w:rPr>
                <w:rFonts w:ascii="Times New Roman" w:hAnsi="Times New Roman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="Times New Roman" w:hAnsi="Times New Roman"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 w:val="0"/>
                <w:color w:val="244061" w:themeColor="accent1" w:themeShade="80"/>
                <w:sz w:val="24"/>
              </w:rPr>
              <w:t xml:space="preserve">                                                             </w:t>
            </w:r>
            <w:proofErr w:type="spellStart"/>
            <w:r>
              <w:rPr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color w:val="244061" w:themeColor="accent1" w:themeShade="80"/>
                <w:sz w:val="32"/>
                <w:szCs w:val="32"/>
              </w:rPr>
              <w:t>.</w:t>
            </w:r>
            <w:proofErr w:type="gramEnd"/>
            <w:r w:rsidRPr="00CE3E1D">
              <w:rPr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</w:tr>
      <w:tr w:rsidR="00942784" w:rsidTr="00BE1BEA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500" w:type="dxa"/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</w:tr>
      <w:tr w:rsidR="00942784" w:rsidTr="00BE1BEA">
        <w:trPr>
          <w:cantSplit/>
          <w:trHeight w:hRule="exact" w:val="1008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Default="00942784" w:rsidP="00BE1BEA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  <w:jc w:val="both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Default="00942784" w:rsidP="00BE1BEA"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  <w:jc w:val="both"/>
            </w:pPr>
          </w:p>
        </w:tc>
      </w:tr>
      <w:tr w:rsidR="00942784" w:rsidTr="00BE1BEA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500" w:type="dxa"/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</w:tr>
      <w:tr w:rsidR="00942784" w:rsidTr="00BE1BEA">
        <w:trPr>
          <w:cantSplit/>
          <w:trHeight w:hRule="exact" w:val="1163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Pr="00CA491B" w:rsidRDefault="00942784" w:rsidP="00BE1BEA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</w:tr>
      <w:tr w:rsidR="00942784" w:rsidTr="00BE1BEA">
        <w:trPr>
          <w:cantSplit/>
          <w:trHeight w:hRule="exact" w:val="203"/>
        </w:trPr>
        <w:tc>
          <w:tcPr>
            <w:tcW w:w="601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500" w:type="dxa"/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Default="00942784" w:rsidP="00BE1BEA"/>
        </w:tc>
      </w:tr>
      <w:tr w:rsidR="00942784" w:rsidTr="00BE1BEA">
        <w:trPr>
          <w:cantSplit/>
          <w:trHeight w:hRule="exact" w:val="1159"/>
        </w:trPr>
        <w:tc>
          <w:tcPr>
            <w:tcW w:w="601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09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602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500" w:type="dxa"/>
            <w:tcBorders>
              <w:left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:rsidR="00942784" w:rsidRDefault="00942784" w:rsidP="00BE1BEA"/>
        </w:tc>
        <w:tc>
          <w:tcPr>
            <w:tcW w:w="602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</w:tcBorders>
            <w:textDirection w:val="btLr"/>
            <w:vAlign w:val="center"/>
          </w:tcPr>
          <w:p w:rsidR="00942784" w:rsidRDefault="00942784" w:rsidP="00BE1BEA">
            <w:pPr>
              <w:pStyle w:val="Heading3"/>
            </w:pPr>
          </w:p>
        </w:tc>
        <w:tc>
          <w:tcPr>
            <w:tcW w:w="7810" w:type="dxa"/>
            <w:tcBorders>
              <w:top w:val="single" w:sz="18" w:space="0" w:color="4F81BD" w:themeColor="accent1"/>
              <w:bottom w:val="single" w:sz="18" w:space="0" w:color="4F81BD" w:themeColor="accent1"/>
            </w:tcBorders>
            <w:vAlign w:val="center"/>
          </w:tcPr>
          <w:p w:rsidR="00942784" w:rsidRPr="00CE3E1D" w:rsidRDefault="00942784" w:rsidP="00BE1BEA">
            <w:pPr>
              <w:pStyle w:val="Heading2"/>
              <w:jc w:val="both"/>
              <w:rPr>
                <w:sz w:val="24"/>
                <w:szCs w:val="24"/>
              </w:rPr>
            </w:pPr>
            <w:r w:rsidRPr="00CE3E1D">
              <w:rPr>
                <w:sz w:val="24"/>
                <w:szCs w:val="24"/>
              </w:rPr>
              <w:t>CCET (DEGREE WING), SEC-26, CHANDIGARH</w:t>
            </w:r>
          </w:p>
          <w:p w:rsidR="00942784" w:rsidRPr="00BD2607" w:rsidRDefault="00942784" w:rsidP="00BE1BEA">
            <w:pPr>
              <w:jc w:val="both"/>
              <w:rPr>
                <w:rFonts w:asciiTheme="majorHAnsi" w:hAnsiTheme="majorHAnsi" w:cs="Tahoma"/>
                <w:color w:val="244061" w:themeColor="accent1" w:themeShade="80"/>
                <w:sz w:val="24"/>
              </w:rPr>
            </w:pPr>
            <w:r w:rsidRPr="00BD2607">
              <w:rPr>
                <w:rFonts w:asciiTheme="majorHAnsi" w:hAnsiTheme="majorHAnsi" w:cs="Tahoma"/>
                <w:color w:val="244061" w:themeColor="accent1" w:themeShade="80"/>
                <w:sz w:val="24"/>
              </w:rPr>
              <w:t>REFRESHMENT COUPON</w:t>
            </w:r>
            <w:r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 </w:t>
            </w:r>
            <w:r w:rsidR="00DA6498">
              <w:rPr>
                <w:rFonts w:asciiTheme="majorHAnsi" w:hAnsiTheme="majorHAnsi" w:cs="Tahoma"/>
                <w:color w:val="244061" w:themeColor="accent1" w:themeShade="80"/>
                <w:sz w:val="24"/>
              </w:rPr>
              <w:t xml:space="preserve">FOR (DEGREE WING CANTEEN ONLY) </w:t>
            </w:r>
          </w:p>
          <w:p w:rsidR="00942784" w:rsidRPr="00CE3E1D" w:rsidRDefault="00942784" w:rsidP="00BE1BEA">
            <w:pPr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ATHLETIC MEET – </w:t>
            </w:r>
            <w:r w:rsidR="00DA6498"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>2018</w:t>
            </w:r>
            <w:r>
              <w:rPr>
                <w:rFonts w:ascii="Times New Roman" w:hAnsi="Times New Roman"/>
                <w:b/>
                <w:color w:val="244061" w:themeColor="accent1" w:themeShade="80"/>
                <w:sz w:val="24"/>
              </w:rPr>
              <w:t xml:space="preserve">                               </w:t>
            </w:r>
            <w:proofErr w:type="spellStart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Rs</w:t>
            </w:r>
            <w:proofErr w:type="spellEnd"/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.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20</w:t>
            </w:r>
            <w:r w:rsidRPr="00CE3E1D">
              <w:rPr>
                <w:rFonts w:asciiTheme="majorHAnsi" w:hAnsiTheme="majorHAnsi" w:cs="Tahoma"/>
                <w:b/>
                <w:color w:val="244061" w:themeColor="accent1" w:themeShade="80"/>
                <w:sz w:val="32"/>
                <w:szCs w:val="32"/>
              </w:rPr>
              <w:t>/-</w:t>
            </w:r>
          </w:p>
        </w:tc>
        <w:tc>
          <w:tcPr>
            <w:tcW w:w="378" w:type="dxa"/>
            <w:tcBorders>
              <w:top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textDirection w:val="tbRl"/>
            <w:vAlign w:val="center"/>
          </w:tcPr>
          <w:p w:rsidR="00942784" w:rsidRDefault="00942784" w:rsidP="00BE1BEA">
            <w:pPr>
              <w:pStyle w:val="Heading3"/>
            </w:pPr>
          </w:p>
        </w:tc>
      </w:tr>
    </w:tbl>
    <w:p w:rsidR="00942784" w:rsidRDefault="00942784" w:rsidP="007E7339">
      <w:pPr>
        <w:jc w:val="both"/>
      </w:pPr>
    </w:p>
    <w:sectPr w:rsidR="00942784" w:rsidSect="006E4021">
      <w:pgSz w:w="20160" w:h="12240" w:orient="landscape" w:code="5"/>
      <w:pgMar w:top="720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1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EAD"/>
    <w:rsid w:val="0002562B"/>
    <w:rsid w:val="000E1057"/>
    <w:rsid w:val="00136658"/>
    <w:rsid w:val="00211563"/>
    <w:rsid w:val="00230C1E"/>
    <w:rsid w:val="0025171E"/>
    <w:rsid w:val="00353EAD"/>
    <w:rsid w:val="004174BC"/>
    <w:rsid w:val="004251C1"/>
    <w:rsid w:val="004420FC"/>
    <w:rsid w:val="004B3C6C"/>
    <w:rsid w:val="004C67DE"/>
    <w:rsid w:val="004D7468"/>
    <w:rsid w:val="00573451"/>
    <w:rsid w:val="00580580"/>
    <w:rsid w:val="005D736F"/>
    <w:rsid w:val="006029F2"/>
    <w:rsid w:val="00615630"/>
    <w:rsid w:val="00632DBD"/>
    <w:rsid w:val="006A367C"/>
    <w:rsid w:val="006E4021"/>
    <w:rsid w:val="0073472B"/>
    <w:rsid w:val="00747E7D"/>
    <w:rsid w:val="00794177"/>
    <w:rsid w:val="007A4F7C"/>
    <w:rsid w:val="007B0BD8"/>
    <w:rsid w:val="007D043E"/>
    <w:rsid w:val="007E7339"/>
    <w:rsid w:val="008349FB"/>
    <w:rsid w:val="008A18C3"/>
    <w:rsid w:val="008B291C"/>
    <w:rsid w:val="008C48F9"/>
    <w:rsid w:val="008C740F"/>
    <w:rsid w:val="00903AF0"/>
    <w:rsid w:val="00907BED"/>
    <w:rsid w:val="00942784"/>
    <w:rsid w:val="00957AC5"/>
    <w:rsid w:val="00AC5B29"/>
    <w:rsid w:val="00B71914"/>
    <w:rsid w:val="00BD2607"/>
    <w:rsid w:val="00BF7C0A"/>
    <w:rsid w:val="00C15208"/>
    <w:rsid w:val="00C34AC4"/>
    <w:rsid w:val="00C47C40"/>
    <w:rsid w:val="00C634D8"/>
    <w:rsid w:val="00C757B6"/>
    <w:rsid w:val="00C7708A"/>
    <w:rsid w:val="00C83010"/>
    <w:rsid w:val="00CA491B"/>
    <w:rsid w:val="00CB0535"/>
    <w:rsid w:val="00CE3E1D"/>
    <w:rsid w:val="00CF1F5E"/>
    <w:rsid w:val="00D0647A"/>
    <w:rsid w:val="00D52238"/>
    <w:rsid w:val="00D63F99"/>
    <w:rsid w:val="00DA6498"/>
    <w:rsid w:val="00DC4742"/>
    <w:rsid w:val="00E300CB"/>
    <w:rsid w:val="00E410E8"/>
    <w:rsid w:val="00EA7F5E"/>
    <w:rsid w:val="00ED09B9"/>
    <w:rsid w:val="00FC285F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72B"/>
    <w:pPr>
      <w:jc w:val="center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73472B"/>
    <w:pPr>
      <w:spacing w:after="40"/>
      <w:outlineLvl w:val="0"/>
    </w:pPr>
    <w:rPr>
      <w:rFonts w:asciiTheme="majorHAnsi" w:hAnsiTheme="majorHAnsi" w:cs="Tahoma"/>
      <w:color w:val="244061" w:themeColor="accent1" w:themeShade="80"/>
      <w:sz w:val="28"/>
      <w:szCs w:val="28"/>
    </w:rPr>
  </w:style>
  <w:style w:type="paragraph" w:styleId="Heading2">
    <w:name w:val="heading 2"/>
    <w:basedOn w:val="Normal"/>
    <w:next w:val="Normal"/>
    <w:qFormat/>
    <w:rsid w:val="007A4F7C"/>
    <w:pPr>
      <w:spacing w:after="60"/>
      <w:outlineLvl w:val="1"/>
    </w:pPr>
    <w:rPr>
      <w:rFonts w:asciiTheme="majorHAnsi" w:hAnsiTheme="majorHAnsi" w:cs="Tahoma"/>
      <w:b/>
      <w:smallCap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7A4F7C"/>
    <w:pPr>
      <w:outlineLvl w:val="2"/>
    </w:pPr>
    <w:rPr>
      <w:rFonts w:asciiTheme="majorHAnsi" w:hAnsiTheme="majorHAnsi" w:cs="Tahoma"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A4F7C"/>
    <w:rPr>
      <w:rFonts w:asciiTheme="majorHAnsi" w:hAnsiTheme="majorHAnsi" w:cs="Tahoma"/>
      <w:small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8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C285F"/>
    <w:rPr>
      <w:color w:val="808080"/>
    </w:rPr>
  </w:style>
  <w:style w:type="table" w:styleId="TableGrid">
    <w:name w:val="Table Grid"/>
    <w:basedOn w:val="TableNormal"/>
    <w:uiPriority w:val="59"/>
    <w:rsid w:val="00FC2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\AppData\Roaming\Microsoft\Templates\TourTi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1D026-7480-4445-9870-CD301C2841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TourTix.dotx</Template>
  <TotalTime>1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Tour tickets</vt:lpstr>
    </vt:vector>
  </TitlesOfParts>
  <Company>HP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 tickets</dc:title>
  <dc:creator>Abhi</dc:creator>
  <cp:lastModifiedBy>Sarabjeet</cp:lastModifiedBy>
  <cp:revision>2</cp:revision>
  <cp:lastPrinted>2017-02-08T06:05:00Z</cp:lastPrinted>
  <dcterms:created xsi:type="dcterms:W3CDTF">2018-02-01T07:19:00Z</dcterms:created>
  <dcterms:modified xsi:type="dcterms:W3CDTF">2018-02-01T07:19:00Z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TC060883661033</vt:lpwstr>
  </property>
</Properties>
</file>