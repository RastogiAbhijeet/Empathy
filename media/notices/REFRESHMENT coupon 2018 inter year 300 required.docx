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18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8001"/>
        <w:gridCol w:w="618"/>
        <w:gridCol w:w="515"/>
        <w:gridCol w:w="618"/>
        <w:gridCol w:w="8003"/>
        <w:gridCol w:w="386"/>
      </w:tblGrid>
      <w:tr w:rsidR="008726A9" w:rsidTr="008726A9">
        <w:trPr>
          <w:cantSplit/>
          <w:trHeight w:hRule="exact" w:val="1085"/>
        </w:trPr>
        <w:tc>
          <w:tcPr>
            <w:tcW w:w="617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4251C1" w:rsidRDefault="004251C1" w:rsidP="007E7339">
            <w:pPr>
              <w:pStyle w:val="Heading3"/>
              <w:jc w:val="both"/>
            </w:pPr>
          </w:p>
        </w:tc>
        <w:tc>
          <w:tcPr>
            <w:tcW w:w="800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Pr="00CE3E1D" w:rsidRDefault="004251C1" w:rsidP="007E7339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4251C1" w:rsidRPr="00BD2607" w:rsidRDefault="004251C1" w:rsidP="00D52238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REFRESHMENT COUPON</w:t>
            </w:r>
            <w:r w:rsidR="00D5223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5E6EB3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bookmarkStart w:id="0" w:name="_GoBack"/>
            <w:bookmarkEnd w:id="0"/>
          </w:p>
          <w:p w:rsidR="004251C1" w:rsidRPr="00D52238" w:rsidRDefault="00155489" w:rsidP="00D52238">
            <w:pPr>
              <w:jc w:val="both"/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SPORTS EVENTS</w:t>
            </w:r>
            <w:r w:rsidR="004251C1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</w:t>
            </w:r>
            <w:r w:rsidR="00D5223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–</w:t>
            </w:r>
            <w:r w:rsidR="005E6EB3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2018</w:t>
            </w:r>
            <w:r w:rsidR="00D5223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</w:t>
            </w:r>
            <w:r w:rsidR="00B71914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</w:t>
            </w:r>
            <w:r w:rsidR="00D5223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</w:t>
            </w:r>
            <w:r w:rsidR="008726A9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</w:t>
            </w:r>
            <w:r w:rsidR="00D5223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</w:t>
            </w:r>
            <w:proofErr w:type="spellStart"/>
            <w:r w:rsidR="004251C1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 w:rsidR="004251C1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="004251C1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 w:rsidR="00A253F3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5</w:t>
            </w:r>
            <w:r w:rsidR="004251C1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0</w:t>
            </w:r>
            <w:r w:rsidR="004251C1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618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515" w:type="dxa"/>
            <w:tcBorders>
              <w:left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618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8003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Pr="00CE3E1D" w:rsidRDefault="004251C1" w:rsidP="007E7339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747E7D" w:rsidRPr="00BD2607" w:rsidRDefault="00747E7D" w:rsidP="00747E7D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5E6EB3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</w:p>
          <w:p w:rsidR="004251C1" w:rsidRPr="00CE3E1D" w:rsidRDefault="00155489" w:rsidP="00747E7D">
            <w:pPr>
              <w:pStyle w:val="Heading2"/>
              <w:jc w:val="both"/>
              <w:rPr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>SPORTS EVENTS</w:t>
            </w:r>
            <w:r>
              <w:rPr>
                <w:rFonts w:ascii="Times New Roman" w:hAnsi="Times New Roman"/>
                <w:color w:val="244061" w:themeColor="accent1" w:themeShade="80"/>
                <w:sz w:val="24"/>
              </w:rPr>
              <w:t xml:space="preserve"> </w:t>
            </w:r>
            <w:r w:rsidR="00747E7D"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>–</w:t>
            </w:r>
            <w:r w:rsidR="00747E7D">
              <w:rPr>
                <w:rFonts w:ascii="Times New Roman" w:hAnsi="Times New Roman"/>
                <w:color w:val="244061" w:themeColor="accent1" w:themeShade="80"/>
                <w:sz w:val="24"/>
              </w:rPr>
              <w:t xml:space="preserve"> 201</w:t>
            </w:r>
            <w:r w:rsidR="005E6EB3">
              <w:rPr>
                <w:rFonts w:ascii="Times New Roman" w:hAnsi="Times New Roman"/>
                <w:color w:val="244061" w:themeColor="accent1" w:themeShade="80"/>
                <w:sz w:val="24"/>
              </w:rPr>
              <w:t>8</w:t>
            </w:r>
            <w:r w:rsidR="00747E7D"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 xml:space="preserve">                             </w:t>
            </w:r>
            <w:r w:rsidR="00B71914"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 xml:space="preserve">           </w:t>
            </w:r>
            <w:r w:rsidR="008726A9"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 xml:space="preserve">              </w:t>
            </w:r>
            <w:r w:rsidR="00B71914"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 xml:space="preserve">       </w:t>
            </w:r>
            <w:r w:rsidR="00747E7D"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 xml:space="preserve">  </w:t>
            </w:r>
            <w:proofErr w:type="spellStart"/>
            <w:r w:rsidR="00747E7D">
              <w:rPr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 w:rsidR="00747E7D">
              <w:rPr>
                <w:color w:val="244061" w:themeColor="accent1" w:themeShade="80"/>
                <w:sz w:val="32"/>
                <w:szCs w:val="32"/>
              </w:rPr>
              <w:t>.</w:t>
            </w:r>
            <w:proofErr w:type="gramEnd"/>
            <w:r w:rsidR="00747E7D" w:rsidRPr="00CE3E1D">
              <w:rPr>
                <w:color w:val="244061" w:themeColor="accent1" w:themeShade="80"/>
                <w:sz w:val="32"/>
                <w:szCs w:val="32"/>
              </w:rPr>
              <w:t xml:space="preserve"> </w:t>
            </w:r>
            <w:r w:rsidR="00A253F3">
              <w:rPr>
                <w:color w:val="244061" w:themeColor="accent1" w:themeShade="80"/>
                <w:sz w:val="32"/>
                <w:szCs w:val="32"/>
              </w:rPr>
              <w:t>5</w:t>
            </w:r>
            <w:r w:rsidR="00747E7D">
              <w:rPr>
                <w:color w:val="244061" w:themeColor="accent1" w:themeShade="80"/>
                <w:sz w:val="32"/>
                <w:szCs w:val="32"/>
              </w:rPr>
              <w:t>0</w:t>
            </w:r>
            <w:r w:rsidR="00747E7D" w:rsidRPr="00CE3E1D">
              <w:rPr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386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4251C1" w:rsidRDefault="004251C1" w:rsidP="007E7339">
            <w:pPr>
              <w:pStyle w:val="Heading3"/>
            </w:pPr>
          </w:p>
        </w:tc>
      </w:tr>
      <w:tr w:rsidR="008726A9" w:rsidTr="008726A9">
        <w:trPr>
          <w:cantSplit/>
          <w:trHeight w:hRule="exact" w:val="164"/>
        </w:trPr>
        <w:tc>
          <w:tcPr>
            <w:tcW w:w="617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800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61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515" w:type="dxa"/>
            <w:vAlign w:val="center"/>
          </w:tcPr>
          <w:p w:rsidR="004251C1" w:rsidRDefault="004251C1" w:rsidP="007E7339"/>
        </w:tc>
        <w:tc>
          <w:tcPr>
            <w:tcW w:w="61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8003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386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</w:tr>
      <w:tr w:rsidR="008726A9" w:rsidTr="008726A9">
        <w:trPr>
          <w:cantSplit/>
          <w:trHeight w:hRule="exact" w:val="1062"/>
        </w:trPr>
        <w:tc>
          <w:tcPr>
            <w:tcW w:w="617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800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Pr="00CE3E1D" w:rsidRDefault="004251C1" w:rsidP="007E7339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747E7D" w:rsidRPr="00BD2607" w:rsidRDefault="00747E7D" w:rsidP="00747E7D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5E6EB3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</w:p>
          <w:p w:rsidR="004251C1" w:rsidRDefault="00155489" w:rsidP="00747E7D"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SPORTS EVENTS </w:t>
            </w:r>
            <w:r w:rsidR="005E6EB3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– 2018</w:t>
            </w:r>
            <w:r w:rsidR="00747E7D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</w:t>
            </w:r>
            <w:r w:rsidR="00B71914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</w:t>
            </w:r>
            <w:r w:rsidR="00B71914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</w:t>
            </w:r>
            <w:r w:rsidR="00747E7D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</w:t>
            </w:r>
            <w:proofErr w:type="spellStart"/>
            <w:r w:rsidR="00747E7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 w:rsidR="00747E7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="00747E7D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 w:rsidR="00A253F3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5</w:t>
            </w:r>
            <w:r w:rsidR="00747E7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0</w:t>
            </w:r>
            <w:r w:rsidR="00747E7D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618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515" w:type="dxa"/>
            <w:tcBorders>
              <w:left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618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4251C1" w:rsidRDefault="004251C1" w:rsidP="007E7339">
            <w:pPr>
              <w:pStyle w:val="Heading3"/>
              <w:jc w:val="both"/>
            </w:pPr>
          </w:p>
        </w:tc>
        <w:tc>
          <w:tcPr>
            <w:tcW w:w="8003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Pr="00CE3E1D" w:rsidRDefault="004251C1" w:rsidP="007E7339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747E7D" w:rsidRPr="00BD2607" w:rsidRDefault="00747E7D" w:rsidP="00747E7D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5E6EB3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</w:p>
          <w:p w:rsidR="004251C1" w:rsidRDefault="00155489" w:rsidP="00747E7D"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SPORTS EVENTS </w:t>
            </w:r>
            <w:r w:rsidR="005E6EB3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– 2018</w:t>
            </w:r>
            <w:r w:rsidR="00747E7D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 </w:t>
            </w:r>
            <w:proofErr w:type="spellStart"/>
            <w:r w:rsidR="00747E7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 w:rsidR="00747E7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="00747E7D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 w:rsidR="00A253F3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5</w:t>
            </w:r>
            <w:r w:rsidR="00747E7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0</w:t>
            </w:r>
            <w:r w:rsidR="00747E7D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386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4251C1" w:rsidRDefault="004251C1" w:rsidP="007E7339">
            <w:pPr>
              <w:pStyle w:val="Heading3"/>
              <w:jc w:val="both"/>
            </w:pPr>
          </w:p>
        </w:tc>
      </w:tr>
      <w:tr w:rsidR="008726A9" w:rsidTr="008726A9">
        <w:trPr>
          <w:cantSplit/>
          <w:trHeight w:hRule="exact" w:val="182"/>
        </w:trPr>
        <w:tc>
          <w:tcPr>
            <w:tcW w:w="617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800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61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515" w:type="dxa"/>
            <w:vAlign w:val="center"/>
          </w:tcPr>
          <w:p w:rsidR="004251C1" w:rsidRDefault="004251C1" w:rsidP="007E7339"/>
        </w:tc>
        <w:tc>
          <w:tcPr>
            <w:tcW w:w="61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8003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386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</w:tr>
      <w:tr w:rsidR="008726A9" w:rsidTr="008726A9">
        <w:trPr>
          <w:cantSplit/>
          <w:trHeight w:hRule="exact" w:val="1172"/>
        </w:trPr>
        <w:tc>
          <w:tcPr>
            <w:tcW w:w="617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800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Pr="00CE3E1D" w:rsidRDefault="004251C1" w:rsidP="007E7339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747E7D" w:rsidRPr="00BD2607" w:rsidRDefault="00747E7D" w:rsidP="00747E7D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5E6EB3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</w:p>
          <w:p w:rsidR="004251C1" w:rsidRPr="00CE3E1D" w:rsidRDefault="00155489" w:rsidP="00747E7D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SPORTS EVENTS </w:t>
            </w:r>
            <w:r w:rsidR="005E6EB3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– 2018</w:t>
            </w:r>
            <w:r w:rsidR="00747E7D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</w:t>
            </w:r>
            <w:r w:rsidR="008726A9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</w:t>
            </w:r>
            <w:r w:rsidR="00B71914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</w:t>
            </w:r>
            <w:r w:rsidR="00747E7D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</w:t>
            </w:r>
            <w:proofErr w:type="spellStart"/>
            <w:r w:rsidR="00747E7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 w:rsidR="00747E7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="00747E7D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 w:rsidR="00A253F3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5</w:t>
            </w:r>
            <w:r w:rsidR="00747E7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0</w:t>
            </w:r>
            <w:r w:rsidR="00747E7D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618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515" w:type="dxa"/>
            <w:tcBorders>
              <w:left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618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4251C1" w:rsidRPr="00CA491B" w:rsidRDefault="004251C1" w:rsidP="007E7339">
            <w:pPr>
              <w:pStyle w:val="Heading3"/>
            </w:pPr>
          </w:p>
        </w:tc>
        <w:tc>
          <w:tcPr>
            <w:tcW w:w="8003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Pr="00CE3E1D" w:rsidRDefault="004251C1" w:rsidP="007E7339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747E7D" w:rsidRPr="00BD2607" w:rsidRDefault="00747E7D" w:rsidP="00747E7D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5E6EB3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</w:p>
          <w:p w:rsidR="004251C1" w:rsidRPr="00CE3E1D" w:rsidRDefault="00155489" w:rsidP="00747E7D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SPORTS EVENTS </w:t>
            </w:r>
            <w:r w:rsidR="005E6EB3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– 2018</w:t>
            </w:r>
            <w:r w:rsidR="00747E7D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 </w:t>
            </w:r>
            <w:proofErr w:type="spellStart"/>
            <w:r w:rsidR="00747E7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 w:rsidR="00747E7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="00747E7D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 w:rsidR="00A253F3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5</w:t>
            </w:r>
            <w:r w:rsidR="00747E7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0</w:t>
            </w:r>
            <w:r w:rsidR="00747E7D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386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4251C1" w:rsidRDefault="004251C1" w:rsidP="007E7339">
            <w:pPr>
              <w:pStyle w:val="Heading3"/>
            </w:pPr>
          </w:p>
        </w:tc>
      </w:tr>
      <w:tr w:rsidR="008726A9" w:rsidTr="008726A9">
        <w:trPr>
          <w:cantSplit/>
          <w:trHeight w:hRule="exact" w:val="159"/>
        </w:trPr>
        <w:tc>
          <w:tcPr>
            <w:tcW w:w="617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800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61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515" w:type="dxa"/>
            <w:vAlign w:val="center"/>
          </w:tcPr>
          <w:p w:rsidR="004251C1" w:rsidRDefault="004251C1" w:rsidP="007E7339"/>
        </w:tc>
        <w:tc>
          <w:tcPr>
            <w:tcW w:w="61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8003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386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</w:tr>
      <w:tr w:rsidR="008726A9" w:rsidTr="008726A9">
        <w:trPr>
          <w:cantSplit/>
          <w:trHeight w:hRule="exact" w:val="1104"/>
        </w:trPr>
        <w:tc>
          <w:tcPr>
            <w:tcW w:w="617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800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Pr="00CE3E1D" w:rsidRDefault="004251C1" w:rsidP="007E7339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747E7D" w:rsidRPr="00BD2607" w:rsidRDefault="00747E7D" w:rsidP="00747E7D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5E6EB3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</w:p>
          <w:p w:rsidR="004251C1" w:rsidRPr="00CE3E1D" w:rsidRDefault="00155489" w:rsidP="00747E7D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SPORTS EVENTS </w:t>
            </w:r>
            <w:r w:rsidR="005E6EB3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– 2018</w:t>
            </w:r>
            <w:r w:rsidR="00747E7D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</w:t>
            </w:r>
            <w:r w:rsidR="00B71914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</w:t>
            </w:r>
            <w:r w:rsidR="00747E7D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</w:t>
            </w:r>
            <w:r w:rsidR="008726A9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</w:t>
            </w:r>
            <w:r w:rsidR="00747E7D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</w:t>
            </w:r>
            <w:proofErr w:type="spellStart"/>
            <w:r w:rsidR="00747E7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 w:rsidR="00747E7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="00747E7D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 w:rsidR="00A253F3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5</w:t>
            </w:r>
            <w:r w:rsidR="00747E7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0</w:t>
            </w:r>
            <w:r w:rsidR="00747E7D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618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515" w:type="dxa"/>
            <w:tcBorders>
              <w:left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618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8003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Pr="00CE3E1D" w:rsidRDefault="004251C1" w:rsidP="007E7339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747E7D" w:rsidRPr="00BD2607" w:rsidRDefault="00747E7D" w:rsidP="00747E7D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5E6EB3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</w:p>
          <w:p w:rsidR="004251C1" w:rsidRPr="00CE3E1D" w:rsidRDefault="00155489" w:rsidP="00747E7D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SPORTS EVENTS </w:t>
            </w:r>
            <w:r w:rsidR="005E6EB3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– 2018</w:t>
            </w:r>
            <w:r w:rsidR="00747E7D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 </w:t>
            </w:r>
            <w:proofErr w:type="spellStart"/>
            <w:r w:rsidR="00747E7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 w:rsidR="00747E7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="00747E7D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 w:rsidR="00A253F3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5</w:t>
            </w:r>
            <w:r w:rsidR="00747E7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0</w:t>
            </w:r>
            <w:r w:rsidR="00747E7D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386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4251C1" w:rsidRDefault="004251C1" w:rsidP="007E7339">
            <w:pPr>
              <w:pStyle w:val="Heading3"/>
            </w:pPr>
          </w:p>
        </w:tc>
      </w:tr>
    </w:tbl>
    <w:p w:rsidR="004D7468" w:rsidRDefault="004D7468" w:rsidP="007E7339">
      <w:pPr>
        <w:jc w:val="both"/>
      </w:pPr>
    </w:p>
    <w:p w:rsidR="0093463E" w:rsidRDefault="0093463E" w:rsidP="007E7339">
      <w:pPr>
        <w:jc w:val="both"/>
      </w:pPr>
    </w:p>
    <w:tbl>
      <w:tblPr>
        <w:tblStyle w:val="TableGrid"/>
        <w:tblpPr w:leftFromText="180" w:rightFromText="180" w:vertAnchor="text" w:tblpY="1"/>
        <w:tblOverlap w:val="never"/>
        <w:tblW w:w="18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8038"/>
        <w:gridCol w:w="621"/>
        <w:gridCol w:w="516"/>
        <w:gridCol w:w="621"/>
        <w:gridCol w:w="8040"/>
        <w:gridCol w:w="389"/>
      </w:tblGrid>
      <w:tr w:rsidR="008726A9" w:rsidTr="008726A9">
        <w:trPr>
          <w:cantSplit/>
          <w:trHeight w:hRule="exact" w:val="1073"/>
        </w:trPr>
        <w:tc>
          <w:tcPr>
            <w:tcW w:w="620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8726A9" w:rsidRDefault="008726A9" w:rsidP="00380324">
            <w:pPr>
              <w:pStyle w:val="Heading3"/>
              <w:jc w:val="both"/>
            </w:pPr>
          </w:p>
        </w:tc>
        <w:tc>
          <w:tcPr>
            <w:tcW w:w="803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Pr="00CE3E1D" w:rsidRDefault="008726A9" w:rsidP="00380324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8726A9" w:rsidRPr="00BD2607" w:rsidRDefault="008726A9" w:rsidP="00380324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5E6EB3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</w:p>
          <w:p w:rsidR="008726A9" w:rsidRPr="00D52238" w:rsidRDefault="005E6EB3" w:rsidP="00380324">
            <w:pPr>
              <w:jc w:val="both"/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SPORTS EVENTS – 2018</w:t>
            </w:r>
            <w:r w:rsidR="008726A9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                </w:t>
            </w:r>
            <w:proofErr w:type="spellStart"/>
            <w:r w:rsidR="008726A9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 w:rsidR="008726A9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="008726A9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 w:rsidR="008726A9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50</w:t>
            </w:r>
            <w:r w:rsidR="008726A9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621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8726A9" w:rsidRDefault="008726A9" w:rsidP="00380324">
            <w:pPr>
              <w:pStyle w:val="Heading3"/>
            </w:pPr>
          </w:p>
        </w:tc>
        <w:tc>
          <w:tcPr>
            <w:tcW w:w="516" w:type="dxa"/>
            <w:tcBorders>
              <w:left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:rsidR="008726A9" w:rsidRDefault="008726A9" w:rsidP="00380324"/>
        </w:tc>
        <w:tc>
          <w:tcPr>
            <w:tcW w:w="621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8726A9" w:rsidRDefault="008726A9" w:rsidP="00380324">
            <w:pPr>
              <w:pStyle w:val="Heading3"/>
            </w:pPr>
          </w:p>
        </w:tc>
        <w:tc>
          <w:tcPr>
            <w:tcW w:w="804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Pr="00CE3E1D" w:rsidRDefault="008726A9" w:rsidP="00380324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8726A9" w:rsidRPr="00BD2607" w:rsidRDefault="008726A9" w:rsidP="00380324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5E6EB3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</w:p>
          <w:p w:rsidR="008726A9" w:rsidRPr="00CE3E1D" w:rsidRDefault="008726A9" w:rsidP="00380324">
            <w:pPr>
              <w:pStyle w:val="Heading2"/>
              <w:jc w:val="both"/>
              <w:rPr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>SPORTS EVENTS</w:t>
            </w:r>
            <w:r>
              <w:rPr>
                <w:rFonts w:ascii="Times New Roman" w:hAnsi="Times New Roman"/>
                <w:color w:val="244061" w:themeColor="accent1" w:themeShade="80"/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>–</w:t>
            </w:r>
            <w:r>
              <w:rPr>
                <w:rFonts w:ascii="Times New Roman" w:hAnsi="Times New Roman"/>
                <w:color w:val="244061" w:themeColor="accent1" w:themeShade="80"/>
                <w:sz w:val="24"/>
              </w:rPr>
              <w:t xml:space="preserve"> 201</w:t>
            </w:r>
            <w:r w:rsidR="005E6EB3">
              <w:rPr>
                <w:rFonts w:ascii="Times New Roman" w:hAnsi="Times New Roman"/>
                <w:color w:val="244061" w:themeColor="accent1" w:themeShade="80"/>
                <w:sz w:val="24"/>
              </w:rPr>
              <w:t>8</w:t>
            </w:r>
            <w:r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 xml:space="preserve">                                                                 </w:t>
            </w:r>
            <w:proofErr w:type="spellStart"/>
            <w:r>
              <w:rPr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color w:val="244061" w:themeColor="accent1" w:themeShade="80"/>
                <w:sz w:val="32"/>
                <w:szCs w:val="32"/>
              </w:rPr>
              <w:t>.</w:t>
            </w:r>
            <w:proofErr w:type="gramEnd"/>
            <w:r w:rsidRPr="00CE3E1D">
              <w:rPr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color w:val="244061" w:themeColor="accent1" w:themeShade="80"/>
                <w:sz w:val="32"/>
                <w:szCs w:val="32"/>
              </w:rPr>
              <w:t>50</w:t>
            </w:r>
            <w:r w:rsidRPr="00CE3E1D">
              <w:rPr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389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8726A9" w:rsidRDefault="008726A9" w:rsidP="00380324">
            <w:pPr>
              <w:pStyle w:val="Heading3"/>
            </w:pPr>
          </w:p>
        </w:tc>
      </w:tr>
      <w:tr w:rsidR="008726A9" w:rsidTr="008726A9">
        <w:trPr>
          <w:cantSplit/>
          <w:trHeight w:hRule="exact" w:val="192"/>
        </w:trPr>
        <w:tc>
          <w:tcPr>
            <w:tcW w:w="62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Default="008726A9" w:rsidP="00380324"/>
        </w:tc>
        <w:tc>
          <w:tcPr>
            <w:tcW w:w="803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Default="008726A9" w:rsidP="00380324"/>
        </w:tc>
        <w:tc>
          <w:tcPr>
            <w:tcW w:w="62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Default="008726A9" w:rsidP="00380324"/>
        </w:tc>
        <w:tc>
          <w:tcPr>
            <w:tcW w:w="516" w:type="dxa"/>
            <w:vAlign w:val="center"/>
          </w:tcPr>
          <w:p w:rsidR="008726A9" w:rsidRDefault="008726A9" w:rsidP="00380324"/>
        </w:tc>
        <w:tc>
          <w:tcPr>
            <w:tcW w:w="62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Default="008726A9" w:rsidP="00380324"/>
        </w:tc>
        <w:tc>
          <w:tcPr>
            <w:tcW w:w="804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Default="008726A9" w:rsidP="00380324"/>
        </w:tc>
        <w:tc>
          <w:tcPr>
            <w:tcW w:w="38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Default="008726A9" w:rsidP="00380324"/>
        </w:tc>
      </w:tr>
      <w:tr w:rsidR="008726A9" w:rsidTr="008726A9">
        <w:trPr>
          <w:cantSplit/>
          <w:trHeight w:hRule="exact" w:val="952"/>
        </w:trPr>
        <w:tc>
          <w:tcPr>
            <w:tcW w:w="620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8726A9" w:rsidRDefault="008726A9" w:rsidP="00380324">
            <w:pPr>
              <w:pStyle w:val="Heading3"/>
            </w:pPr>
          </w:p>
        </w:tc>
        <w:tc>
          <w:tcPr>
            <w:tcW w:w="803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Pr="00CE3E1D" w:rsidRDefault="008726A9" w:rsidP="00380324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8726A9" w:rsidRPr="00BD2607" w:rsidRDefault="008726A9" w:rsidP="00380324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5E6EB3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</w:p>
          <w:p w:rsidR="008726A9" w:rsidRDefault="005E6EB3" w:rsidP="00380324"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SPORTS EVENTS – 2018</w:t>
            </w:r>
            <w:r w:rsidR="008726A9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      </w:t>
            </w:r>
            <w:proofErr w:type="spellStart"/>
            <w:r w:rsidR="008726A9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 w:rsidR="008726A9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="008726A9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 w:rsidR="008726A9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50</w:t>
            </w:r>
            <w:r w:rsidR="008726A9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621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8726A9" w:rsidRDefault="008726A9" w:rsidP="00380324">
            <w:pPr>
              <w:pStyle w:val="Heading3"/>
            </w:pPr>
          </w:p>
        </w:tc>
        <w:tc>
          <w:tcPr>
            <w:tcW w:w="516" w:type="dxa"/>
            <w:tcBorders>
              <w:left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:rsidR="008726A9" w:rsidRDefault="008726A9" w:rsidP="00380324"/>
        </w:tc>
        <w:tc>
          <w:tcPr>
            <w:tcW w:w="621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8726A9" w:rsidRDefault="008726A9" w:rsidP="00380324">
            <w:pPr>
              <w:pStyle w:val="Heading3"/>
              <w:jc w:val="both"/>
            </w:pPr>
          </w:p>
        </w:tc>
        <w:tc>
          <w:tcPr>
            <w:tcW w:w="804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Pr="00CE3E1D" w:rsidRDefault="008726A9" w:rsidP="00380324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8726A9" w:rsidRPr="00BD2607" w:rsidRDefault="008726A9" w:rsidP="00380324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5E6EB3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</w:p>
          <w:p w:rsidR="008726A9" w:rsidRDefault="005E6EB3" w:rsidP="00380324"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SPORTS EVENTS – 2018</w:t>
            </w:r>
            <w:r w:rsidR="008726A9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 </w:t>
            </w:r>
            <w:proofErr w:type="spellStart"/>
            <w:r w:rsidR="008726A9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 w:rsidR="008726A9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="008726A9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 w:rsidR="008726A9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50</w:t>
            </w:r>
            <w:r w:rsidR="008726A9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389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8726A9" w:rsidRDefault="008726A9" w:rsidP="00380324">
            <w:pPr>
              <w:pStyle w:val="Heading3"/>
              <w:jc w:val="both"/>
            </w:pPr>
          </w:p>
        </w:tc>
      </w:tr>
      <w:tr w:rsidR="008726A9" w:rsidTr="008726A9">
        <w:trPr>
          <w:cantSplit/>
          <w:trHeight w:hRule="exact" w:val="192"/>
        </w:trPr>
        <w:tc>
          <w:tcPr>
            <w:tcW w:w="62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Default="008726A9" w:rsidP="00380324"/>
        </w:tc>
        <w:tc>
          <w:tcPr>
            <w:tcW w:w="803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Default="008726A9" w:rsidP="00380324"/>
        </w:tc>
        <w:tc>
          <w:tcPr>
            <w:tcW w:w="62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Default="008726A9" w:rsidP="00380324"/>
        </w:tc>
        <w:tc>
          <w:tcPr>
            <w:tcW w:w="516" w:type="dxa"/>
            <w:vAlign w:val="center"/>
          </w:tcPr>
          <w:p w:rsidR="008726A9" w:rsidRDefault="008726A9" w:rsidP="00380324"/>
        </w:tc>
        <w:tc>
          <w:tcPr>
            <w:tcW w:w="62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Default="008726A9" w:rsidP="00380324"/>
        </w:tc>
        <w:tc>
          <w:tcPr>
            <w:tcW w:w="804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Default="008726A9" w:rsidP="00380324"/>
        </w:tc>
        <w:tc>
          <w:tcPr>
            <w:tcW w:w="38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Default="008726A9" w:rsidP="00380324"/>
        </w:tc>
      </w:tr>
      <w:tr w:rsidR="008726A9" w:rsidTr="008726A9">
        <w:trPr>
          <w:cantSplit/>
          <w:trHeight w:hRule="exact" w:val="1099"/>
        </w:trPr>
        <w:tc>
          <w:tcPr>
            <w:tcW w:w="620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8726A9" w:rsidRDefault="008726A9" w:rsidP="00380324">
            <w:pPr>
              <w:pStyle w:val="Heading3"/>
            </w:pPr>
          </w:p>
        </w:tc>
        <w:tc>
          <w:tcPr>
            <w:tcW w:w="803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Pr="00CE3E1D" w:rsidRDefault="008726A9" w:rsidP="00380324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8726A9" w:rsidRPr="00BD2607" w:rsidRDefault="008726A9" w:rsidP="00380324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5E6EB3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</w:p>
          <w:p w:rsidR="008726A9" w:rsidRPr="00CE3E1D" w:rsidRDefault="005E6EB3" w:rsidP="00380324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SPORTS EVENTS – 2018</w:t>
            </w:r>
            <w:r w:rsidR="008726A9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    </w:t>
            </w:r>
            <w:proofErr w:type="spellStart"/>
            <w:r w:rsidR="008726A9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 w:rsidR="008726A9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="008726A9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 w:rsidR="008726A9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50</w:t>
            </w:r>
            <w:r w:rsidR="008726A9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621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8726A9" w:rsidRDefault="008726A9" w:rsidP="00380324">
            <w:pPr>
              <w:pStyle w:val="Heading3"/>
            </w:pPr>
          </w:p>
        </w:tc>
        <w:tc>
          <w:tcPr>
            <w:tcW w:w="516" w:type="dxa"/>
            <w:tcBorders>
              <w:left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:rsidR="008726A9" w:rsidRDefault="008726A9" w:rsidP="00380324"/>
        </w:tc>
        <w:tc>
          <w:tcPr>
            <w:tcW w:w="621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8726A9" w:rsidRPr="00CA491B" w:rsidRDefault="008726A9" w:rsidP="00380324">
            <w:pPr>
              <w:pStyle w:val="Heading3"/>
            </w:pPr>
          </w:p>
        </w:tc>
        <w:tc>
          <w:tcPr>
            <w:tcW w:w="804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Pr="00CE3E1D" w:rsidRDefault="008726A9" w:rsidP="00380324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8726A9" w:rsidRPr="00BD2607" w:rsidRDefault="008726A9" w:rsidP="00380324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5E6EB3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</w:p>
          <w:p w:rsidR="008726A9" w:rsidRPr="00CE3E1D" w:rsidRDefault="005E6EB3" w:rsidP="00380324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SPORTS EVENTS – 2018</w:t>
            </w:r>
            <w:r w:rsidR="008726A9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 </w:t>
            </w:r>
            <w:proofErr w:type="spellStart"/>
            <w:r w:rsidR="008726A9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 w:rsidR="008726A9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="008726A9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 w:rsidR="008726A9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50</w:t>
            </w:r>
            <w:r w:rsidR="008726A9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389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8726A9" w:rsidRDefault="008726A9" w:rsidP="00380324">
            <w:pPr>
              <w:pStyle w:val="Heading3"/>
            </w:pPr>
          </w:p>
        </w:tc>
      </w:tr>
      <w:tr w:rsidR="008726A9" w:rsidTr="008726A9">
        <w:trPr>
          <w:cantSplit/>
          <w:trHeight w:hRule="exact" w:val="192"/>
        </w:trPr>
        <w:tc>
          <w:tcPr>
            <w:tcW w:w="62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Default="008726A9" w:rsidP="00380324"/>
        </w:tc>
        <w:tc>
          <w:tcPr>
            <w:tcW w:w="803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Default="008726A9" w:rsidP="00380324"/>
        </w:tc>
        <w:tc>
          <w:tcPr>
            <w:tcW w:w="62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Default="008726A9" w:rsidP="00380324"/>
        </w:tc>
        <w:tc>
          <w:tcPr>
            <w:tcW w:w="516" w:type="dxa"/>
            <w:vAlign w:val="center"/>
          </w:tcPr>
          <w:p w:rsidR="008726A9" w:rsidRDefault="008726A9" w:rsidP="00380324"/>
        </w:tc>
        <w:tc>
          <w:tcPr>
            <w:tcW w:w="62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Default="008726A9" w:rsidP="00380324"/>
        </w:tc>
        <w:tc>
          <w:tcPr>
            <w:tcW w:w="804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Default="008726A9" w:rsidP="00380324"/>
        </w:tc>
        <w:tc>
          <w:tcPr>
            <w:tcW w:w="38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Default="008726A9" w:rsidP="00380324"/>
        </w:tc>
      </w:tr>
      <w:tr w:rsidR="008726A9" w:rsidTr="008726A9">
        <w:trPr>
          <w:cantSplit/>
          <w:trHeight w:hRule="exact" w:val="1096"/>
        </w:trPr>
        <w:tc>
          <w:tcPr>
            <w:tcW w:w="620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8726A9" w:rsidRDefault="008726A9" w:rsidP="00380324">
            <w:pPr>
              <w:pStyle w:val="Heading3"/>
            </w:pPr>
          </w:p>
        </w:tc>
        <w:tc>
          <w:tcPr>
            <w:tcW w:w="803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Pr="00CE3E1D" w:rsidRDefault="008726A9" w:rsidP="00380324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8726A9" w:rsidRPr="00BD2607" w:rsidRDefault="008726A9" w:rsidP="00380324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5E6EB3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</w:p>
          <w:p w:rsidR="008726A9" w:rsidRPr="00CE3E1D" w:rsidRDefault="005E6EB3" w:rsidP="00380324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SPORTS EVENTS – 2018</w:t>
            </w:r>
            <w:r w:rsidR="008726A9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    </w:t>
            </w:r>
            <w:proofErr w:type="spellStart"/>
            <w:r w:rsidR="008726A9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 w:rsidR="008726A9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="008726A9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 w:rsidR="008726A9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50</w:t>
            </w:r>
            <w:r w:rsidR="008726A9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621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8726A9" w:rsidRDefault="008726A9" w:rsidP="00380324">
            <w:pPr>
              <w:pStyle w:val="Heading3"/>
            </w:pPr>
          </w:p>
        </w:tc>
        <w:tc>
          <w:tcPr>
            <w:tcW w:w="516" w:type="dxa"/>
            <w:tcBorders>
              <w:left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:rsidR="008726A9" w:rsidRDefault="008726A9" w:rsidP="00380324"/>
        </w:tc>
        <w:tc>
          <w:tcPr>
            <w:tcW w:w="621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8726A9" w:rsidRDefault="008726A9" w:rsidP="00380324">
            <w:pPr>
              <w:pStyle w:val="Heading3"/>
            </w:pPr>
          </w:p>
        </w:tc>
        <w:tc>
          <w:tcPr>
            <w:tcW w:w="804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8726A9" w:rsidRPr="00CE3E1D" w:rsidRDefault="008726A9" w:rsidP="00380324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8726A9" w:rsidRPr="00BD2607" w:rsidRDefault="008726A9" w:rsidP="00380324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5E6EB3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</w:p>
          <w:p w:rsidR="008726A9" w:rsidRPr="00CE3E1D" w:rsidRDefault="005E6EB3" w:rsidP="00380324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SPORTS EVENTS – 2018</w:t>
            </w:r>
            <w:r w:rsidR="008726A9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 </w:t>
            </w:r>
            <w:proofErr w:type="spellStart"/>
            <w:r w:rsidR="008726A9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 w:rsidR="008726A9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="008726A9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 w:rsidR="008726A9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50</w:t>
            </w:r>
            <w:r w:rsidR="008726A9"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389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8726A9" w:rsidRDefault="008726A9" w:rsidP="00380324">
            <w:pPr>
              <w:pStyle w:val="Heading3"/>
            </w:pPr>
          </w:p>
        </w:tc>
      </w:tr>
    </w:tbl>
    <w:p w:rsidR="008726A9" w:rsidRDefault="008726A9" w:rsidP="007E7339">
      <w:pPr>
        <w:jc w:val="both"/>
      </w:pPr>
    </w:p>
    <w:sectPr w:rsidR="008726A9" w:rsidSect="007A422D">
      <w:pgSz w:w="20160" w:h="12240" w:orient="landscape" w:code="5"/>
      <w:pgMar w:top="720" w:right="720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1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EAD"/>
    <w:rsid w:val="0002562B"/>
    <w:rsid w:val="000E1057"/>
    <w:rsid w:val="00136658"/>
    <w:rsid w:val="00155489"/>
    <w:rsid w:val="00211563"/>
    <w:rsid w:val="00230C1E"/>
    <w:rsid w:val="0025171E"/>
    <w:rsid w:val="00353EAD"/>
    <w:rsid w:val="003737FC"/>
    <w:rsid w:val="004174BC"/>
    <w:rsid w:val="004251C1"/>
    <w:rsid w:val="004420FC"/>
    <w:rsid w:val="004B3C6C"/>
    <w:rsid w:val="004C67DE"/>
    <w:rsid w:val="004D7468"/>
    <w:rsid w:val="00536946"/>
    <w:rsid w:val="00573451"/>
    <w:rsid w:val="00580580"/>
    <w:rsid w:val="005D736F"/>
    <w:rsid w:val="005E6EB3"/>
    <w:rsid w:val="006029F2"/>
    <w:rsid w:val="00615630"/>
    <w:rsid w:val="00632DBD"/>
    <w:rsid w:val="0073472B"/>
    <w:rsid w:val="00747E7D"/>
    <w:rsid w:val="00794177"/>
    <w:rsid w:val="007A422D"/>
    <w:rsid w:val="007A4F7C"/>
    <w:rsid w:val="007B0BD8"/>
    <w:rsid w:val="007D043E"/>
    <w:rsid w:val="007E7339"/>
    <w:rsid w:val="008349FB"/>
    <w:rsid w:val="008726A9"/>
    <w:rsid w:val="008A18C3"/>
    <w:rsid w:val="008B291C"/>
    <w:rsid w:val="008C48F9"/>
    <w:rsid w:val="008C740F"/>
    <w:rsid w:val="00903AF0"/>
    <w:rsid w:val="00907BED"/>
    <w:rsid w:val="0093463E"/>
    <w:rsid w:val="00957AC5"/>
    <w:rsid w:val="00A253F3"/>
    <w:rsid w:val="00AC5B29"/>
    <w:rsid w:val="00B71914"/>
    <w:rsid w:val="00BD2607"/>
    <w:rsid w:val="00BF7C0A"/>
    <w:rsid w:val="00C15208"/>
    <w:rsid w:val="00C34AC4"/>
    <w:rsid w:val="00C47C40"/>
    <w:rsid w:val="00C634D8"/>
    <w:rsid w:val="00C757B6"/>
    <w:rsid w:val="00C7708A"/>
    <w:rsid w:val="00C83010"/>
    <w:rsid w:val="00CA491B"/>
    <w:rsid w:val="00CB0535"/>
    <w:rsid w:val="00CE3E1D"/>
    <w:rsid w:val="00CF1F5E"/>
    <w:rsid w:val="00D0647A"/>
    <w:rsid w:val="00D52238"/>
    <w:rsid w:val="00D63F99"/>
    <w:rsid w:val="00DC4742"/>
    <w:rsid w:val="00E300CB"/>
    <w:rsid w:val="00E410E8"/>
    <w:rsid w:val="00EA7F5E"/>
    <w:rsid w:val="00ED09B9"/>
    <w:rsid w:val="00F463CB"/>
    <w:rsid w:val="00FC285F"/>
    <w:rsid w:val="00FD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72B"/>
    <w:pPr>
      <w:jc w:val="center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73472B"/>
    <w:pPr>
      <w:spacing w:after="40"/>
      <w:outlineLvl w:val="0"/>
    </w:pPr>
    <w:rPr>
      <w:rFonts w:asciiTheme="majorHAnsi" w:hAnsiTheme="majorHAnsi" w:cs="Tahoma"/>
      <w:color w:val="244061" w:themeColor="accent1" w:themeShade="80"/>
      <w:sz w:val="28"/>
      <w:szCs w:val="28"/>
    </w:rPr>
  </w:style>
  <w:style w:type="paragraph" w:styleId="Heading2">
    <w:name w:val="heading 2"/>
    <w:basedOn w:val="Normal"/>
    <w:next w:val="Normal"/>
    <w:qFormat/>
    <w:rsid w:val="007A4F7C"/>
    <w:pPr>
      <w:spacing w:after="60"/>
      <w:outlineLvl w:val="1"/>
    </w:pPr>
    <w:rPr>
      <w:rFonts w:asciiTheme="majorHAnsi" w:hAnsiTheme="majorHAnsi" w:cs="Tahoma"/>
      <w:b/>
      <w:smallCaps/>
      <w:sz w:val="16"/>
      <w:szCs w:val="16"/>
    </w:rPr>
  </w:style>
  <w:style w:type="paragraph" w:styleId="Heading3">
    <w:name w:val="heading 3"/>
    <w:basedOn w:val="Normal"/>
    <w:next w:val="Normal"/>
    <w:link w:val="Heading3Char"/>
    <w:qFormat/>
    <w:rsid w:val="007A4F7C"/>
    <w:pPr>
      <w:outlineLvl w:val="2"/>
    </w:pPr>
    <w:rPr>
      <w:rFonts w:asciiTheme="majorHAnsi" w:hAnsiTheme="majorHAnsi" w:cs="Tahoma"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A4F7C"/>
    <w:rPr>
      <w:rFonts w:asciiTheme="majorHAnsi" w:hAnsiTheme="majorHAnsi" w:cs="Tahoma"/>
      <w:small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8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C285F"/>
    <w:rPr>
      <w:color w:val="808080"/>
    </w:rPr>
  </w:style>
  <w:style w:type="table" w:styleId="TableGrid">
    <w:name w:val="Table Grid"/>
    <w:basedOn w:val="TableNormal"/>
    <w:uiPriority w:val="59"/>
    <w:rsid w:val="00FC2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72B"/>
    <w:pPr>
      <w:jc w:val="center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73472B"/>
    <w:pPr>
      <w:spacing w:after="40"/>
      <w:outlineLvl w:val="0"/>
    </w:pPr>
    <w:rPr>
      <w:rFonts w:asciiTheme="majorHAnsi" w:hAnsiTheme="majorHAnsi" w:cs="Tahoma"/>
      <w:color w:val="244061" w:themeColor="accent1" w:themeShade="80"/>
      <w:sz w:val="28"/>
      <w:szCs w:val="28"/>
    </w:rPr>
  </w:style>
  <w:style w:type="paragraph" w:styleId="Heading2">
    <w:name w:val="heading 2"/>
    <w:basedOn w:val="Normal"/>
    <w:next w:val="Normal"/>
    <w:qFormat/>
    <w:rsid w:val="007A4F7C"/>
    <w:pPr>
      <w:spacing w:after="60"/>
      <w:outlineLvl w:val="1"/>
    </w:pPr>
    <w:rPr>
      <w:rFonts w:asciiTheme="majorHAnsi" w:hAnsiTheme="majorHAnsi" w:cs="Tahoma"/>
      <w:b/>
      <w:smallCaps/>
      <w:sz w:val="16"/>
      <w:szCs w:val="16"/>
    </w:rPr>
  </w:style>
  <w:style w:type="paragraph" w:styleId="Heading3">
    <w:name w:val="heading 3"/>
    <w:basedOn w:val="Normal"/>
    <w:next w:val="Normal"/>
    <w:link w:val="Heading3Char"/>
    <w:qFormat/>
    <w:rsid w:val="007A4F7C"/>
    <w:pPr>
      <w:outlineLvl w:val="2"/>
    </w:pPr>
    <w:rPr>
      <w:rFonts w:asciiTheme="majorHAnsi" w:hAnsiTheme="majorHAnsi" w:cs="Tahoma"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A4F7C"/>
    <w:rPr>
      <w:rFonts w:asciiTheme="majorHAnsi" w:hAnsiTheme="majorHAnsi" w:cs="Tahoma"/>
      <w:small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8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C285F"/>
    <w:rPr>
      <w:color w:val="808080"/>
    </w:rPr>
  </w:style>
  <w:style w:type="table" w:styleId="TableGrid">
    <w:name w:val="Table Grid"/>
    <w:basedOn w:val="TableNormal"/>
    <w:uiPriority w:val="59"/>
    <w:rsid w:val="00FC2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\AppData\Roaming\Microsoft\Templates\TourTi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81D026-7480-4445-9870-CD301C2841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TourTix.dotx</Template>
  <TotalTime>0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Tour tickets</vt:lpstr>
    </vt:vector>
  </TitlesOfParts>
  <Company>HP</Company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 tickets</dc:title>
  <dc:creator>Abhi</dc:creator>
  <cp:lastModifiedBy>Sarabjeet</cp:lastModifiedBy>
  <cp:revision>2</cp:revision>
  <cp:lastPrinted>2018-02-01T07:15:00Z</cp:lastPrinted>
  <dcterms:created xsi:type="dcterms:W3CDTF">2018-02-01T07:16:00Z</dcterms:created>
  <dcterms:modified xsi:type="dcterms:W3CDTF">2018-02-01T07:16:00Z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TC060883661033</vt:lpwstr>
  </property>
</Properties>
</file>